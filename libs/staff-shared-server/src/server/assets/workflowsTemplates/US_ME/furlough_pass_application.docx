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380"/>
        <w:gridCol w:w="645"/>
        <w:gridCol w:w="1350"/>
        <w:gridCol w:w="2550"/>
      </w:tblGrid>
      <w:tr w:rsidR="002A3EB9" w:rsidRPr="00E647CB" w14:paraId="0929B58A" w14:textId="77777777" w:rsidTr="002A3EB9">
        <w:trPr>
          <w:cantSplit/>
          <w:trHeight w:val="25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4F632" w14:textId="77777777" w:rsidR="002A3EB9" w:rsidRPr="00E647CB" w:rsidRDefault="002A3EB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Resident’s Name:</w:t>
            </w:r>
          </w:p>
        </w:tc>
        <w:tc>
          <w:tcPr>
            <w:tcW w:w="43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59616" w14:textId="77777777" w:rsidR="002A3EB9" w:rsidRPr="00E647CB" w:rsidRDefault="002A3EB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residentName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B8D20" w14:textId="77777777" w:rsidR="002A3EB9" w:rsidRPr="00E647CB" w:rsidRDefault="002A3EB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1FB3D" w14:textId="77777777" w:rsidR="002A3EB9" w:rsidRPr="00E647CB" w:rsidRDefault="002A3EB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 xml:space="preserve">MDOC No.: 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026B4" w14:textId="77777777" w:rsidR="002A3EB9" w:rsidRPr="00E647CB" w:rsidRDefault="002A3EB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mdocNo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74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360"/>
        <w:gridCol w:w="1590"/>
        <w:gridCol w:w="2535"/>
      </w:tblGrid>
      <w:tr w:rsidR="002A3EB9" w:rsidRPr="00E647CB" w14:paraId="0C11AD75" w14:textId="77777777" w:rsidTr="002A3EB9">
        <w:trPr>
          <w:cantSplit/>
          <w:trHeight w:val="55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BC70B" w14:textId="77777777" w:rsidR="002A3EB9" w:rsidRPr="00E647CB" w:rsidRDefault="002A3EB9" w:rsidP="002A3EB9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Facility/Housing Unit: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5FE9B4" w14:textId="77777777" w:rsidR="002A3EB9" w:rsidRPr="00E647CB" w:rsidRDefault="002A3EB9" w:rsidP="002A3EB9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facilityHousingUnit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59034" w14:textId="77777777" w:rsidR="002A3EB9" w:rsidRPr="00E647CB" w:rsidRDefault="002A3EB9" w:rsidP="002A3EB9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A17B8" w14:textId="77777777" w:rsidR="002A3EB9" w:rsidRPr="00E647CB" w:rsidRDefault="002A3EB9" w:rsidP="002A3EB9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Case Manager:</w:t>
            </w:r>
          </w:p>
        </w:tc>
        <w:tc>
          <w:tcPr>
            <w:tcW w:w="25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CDF5B" w14:textId="77777777" w:rsidR="002A3EB9" w:rsidRPr="00E647CB" w:rsidRDefault="002A3EB9" w:rsidP="002A3EB9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caseManager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p w14:paraId="2026230F" w14:textId="77777777" w:rsidR="002A3EB9" w:rsidRPr="00E647CB" w:rsidRDefault="002A3EB9" w:rsidP="002A3EB9">
      <w:pPr>
        <w:tabs>
          <w:tab w:val="left" w:pos="10620"/>
          <w:tab w:val="left" w:pos="6660"/>
          <w:tab w:val="left" w:pos="7020"/>
        </w:tabs>
        <w:ind w:hanging="2"/>
        <w:rPr>
          <w:rFonts w:ascii="Times" w:hAnsi="Times"/>
        </w:rPr>
      </w:pPr>
    </w:p>
    <w:p w14:paraId="5BFBB541" w14:textId="77777777" w:rsidR="00943A0C" w:rsidRDefault="00D95048" w:rsidP="008407EA">
      <w:pPr>
        <w:pStyle w:val="DefaultText"/>
        <w:spacing w:after="120"/>
        <w:rPr>
          <w:szCs w:val="24"/>
        </w:rPr>
      </w:pPr>
      <w:r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FA7553">
        <w:rPr>
          <w:sz w:val="20"/>
        </w:rPr>
        <w:fldChar w:fldCharType="end"/>
      </w:r>
      <w:r w:rsidRPr="00FA7553">
        <w:rPr>
          <w:szCs w:val="24"/>
        </w:rPr>
        <w:t xml:space="preserve">  </w:t>
      </w:r>
      <w:r w:rsidR="00C10F8C" w:rsidRPr="00FA7553">
        <w:rPr>
          <w:szCs w:val="24"/>
        </w:rPr>
        <w:t>Initial Furlough</w:t>
      </w:r>
      <w:r w:rsidR="008A5CD7" w:rsidRPr="00FA7553">
        <w:rPr>
          <w:szCs w:val="24"/>
        </w:rPr>
        <w:t xml:space="preserve"> Pass</w:t>
      </w:r>
      <w:r w:rsidR="008407EA" w:rsidRPr="00FA7553">
        <w:rPr>
          <w:szCs w:val="24"/>
        </w:rPr>
        <w:tab/>
      </w:r>
      <w:r w:rsidR="008407EA" w:rsidRPr="00FA7553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FA7553">
        <w:rPr>
          <w:sz w:val="20"/>
        </w:rPr>
        <w:fldChar w:fldCharType="end"/>
      </w:r>
      <w:r w:rsidRPr="00FA7553">
        <w:rPr>
          <w:szCs w:val="24"/>
        </w:rPr>
        <w:t xml:space="preserve"> </w:t>
      </w:r>
      <w:r>
        <w:rPr>
          <w:szCs w:val="24"/>
        </w:rPr>
        <w:t xml:space="preserve"> </w:t>
      </w:r>
      <w:r w:rsidR="00C10F8C" w:rsidRPr="00FA7553">
        <w:rPr>
          <w:szCs w:val="24"/>
        </w:rPr>
        <w:t>Subsequent Furlough</w:t>
      </w:r>
      <w:r w:rsidR="008A5CD7" w:rsidRPr="00FA7553">
        <w:rPr>
          <w:szCs w:val="24"/>
        </w:rPr>
        <w:t xml:space="preserve"> Pass</w:t>
      </w:r>
      <w:r w:rsidR="00A66EAB" w:rsidRPr="00FA7553">
        <w:rPr>
          <w:szCs w:val="24"/>
        </w:rPr>
        <w:t xml:space="preserve">  </w:t>
      </w:r>
    </w:p>
    <w:p w14:paraId="62655C46" w14:textId="77777777" w:rsidR="00D95048" w:rsidRPr="00D95048" w:rsidRDefault="00D95048" w:rsidP="00D95048">
      <w:pPr>
        <w:pStyle w:val="DefaultText"/>
        <w:tabs>
          <w:tab w:val="left" w:leader="underscore" w:pos="8870"/>
          <w:tab w:val="left" w:leader="underscore" w:pos="9810"/>
        </w:tabs>
        <w:spacing w:after="120"/>
        <w:ind w:left="360" w:hanging="360"/>
      </w:pPr>
      <w:r w:rsidRPr="00D95048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95048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D95048">
        <w:rPr>
          <w:sz w:val="20"/>
        </w:rPr>
        <w:fldChar w:fldCharType="end"/>
      </w:r>
      <w:r w:rsidRPr="00D95048">
        <w:rPr>
          <w:sz w:val="20"/>
        </w:rPr>
        <w:t xml:space="preserve"> </w:t>
      </w:r>
      <w:r>
        <w:t xml:space="preserve">Applying for </w:t>
      </w:r>
      <w:r>
        <w:rPr>
          <w:szCs w:val="24"/>
        </w:rPr>
        <w:t xml:space="preserve">multiple furloughs pursuant to Policy </w:t>
      </w:r>
      <w:r w:rsidRPr="00AC0CC2">
        <w:rPr>
          <w:szCs w:val="24"/>
        </w:rPr>
        <w:t xml:space="preserve">27.4 </w:t>
      </w:r>
      <w:r>
        <w:rPr>
          <w:szCs w:val="24"/>
        </w:rPr>
        <w:t xml:space="preserve">(AF), </w:t>
      </w:r>
      <w:r w:rsidRPr="00AC0CC2">
        <w:rPr>
          <w:szCs w:val="24"/>
        </w:rPr>
        <w:t>Furlough Program</w:t>
      </w:r>
      <w:r>
        <w:rPr>
          <w:szCs w:val="24"/>
        </w:rPr>
        <w:t>, Procedure F. 15.</w:t>
      </w:r>
    </w:p>
    <w:p w14:paraId="6591C537" w14:textId="77777777" w:rsidR="00A66EAB" w:rsidRPr="00FA7553" w:rsidRDefault="00AF7504" w:rsidP="00AE6491">
      <w:pPr>
        <w:pStyle w:val="DefaultText"/>
        <w:tabs>
          <w:tab w:val="left" w:leader="underscore" w:pos="10800"/>
        </w:tabs>
        <w:ind w:left="900" w:hanging="900"/>
        <w:rPr>
          <w:b/>
          <w:szCs w:val="24"/>
        </w:rPr>
      </w:pPr>
      <w:r w:rsidRPr="00FA7553">
        <w:rPr>
          <w:szCs w:val="24"/>
        </w:rPr>
        <w:t xml:space="preserve">Purpose: </w:t>
      </w:r>
      <w:r w:rsidR="00A66EAB"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66EAB"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="00A66EAB" w:rsidRPr="00FA7553">
        <w:rPr>
          <w:sz w:val="20"/>
        </w:rPr>
        <w:fldChar w:fldCharType="end"/>
      </w:r>
      <w:r w:rsidR="00A66EAB" w:rsidRPr="00FA7553">
        <w:rPr>
          <w:b/>
          <w:szCs w:val="24"/>
        </w:rPr>
        <w:t xml:space="preserve">  </w:t>
      </w:r>
      <w:r w:rsidR="00BC1298" w:rsidRPr="00FA7553">
        <w:rPr>
          <w:szCs w:val="24"/>
        </w:rPr>
        <w:t>Interview/Assessment/Evaluation</w:t>
      </w:r>
      <w:r w:rsidR="00BC1298" w:rsidRPr="00FA7553">
        <w:rPr>
          <w:b/>
          <w:szCs w:val="24"/>
        </w:rPr>
        <w:t xml:space="preserve"> </w:t>
      </w:r>
      <w:r w:rsidR="00B72EDA" w:rsidRPr="00FA7553">
        <w:rPr>
          <w:szCs w:val="24"/>
        </w:rPr>
        <w:t xml:space="preserve"> </w:t>
      </w:r>
      <w:r w:rsidR="00A66EAB"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66EAB"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="00A66EAB" w:rsidRPr="00FA7553">
        <w:rPr>
          <w:sz w:val="20"/>
        </w:rPr>
        <w:fldChar w:fldCharType="end"/>
      </w:r>
      <w:r w:rsidR="00A66EAB" w:rsidRPr="00FA7553">
        <w:rPr>
          <w:sz w:val="20"/>
        </w:rPr>
        <w:t xml:space="preserve">  </w:t>
      </w:r>
      <w:r w:rsidR="00BC1298" w:rsidRPr="00FA7553">
        <w:rPr>
          <w:szCs w:val="24"/>
        </w:rPr>
        <w:t>Education</w:t>
      </w:r>
      <w:r w:rsidR="00B72EDA" w:rsidRPr="00FA7553">
        <w:rPr>
          <w:szCs w:val="24"/>
        </w:rPr>
        <w:t xml:space="preserve"> </w:t>
      </w:r>
      <w:r w:rsidR="00AE6491" w:rsidRPr="00FA7553">
        <w:rPr>
          <w:szCs w:val="24"/>
        </w:rPr>
        <w:t>(one time event)</w:t>
      </w:r>
      <w:r w:rsidR="00B72EDA" w:rsidRPr="00FA7553">
        <w:rPr>
          <w:b/>
          <w:szCs w:val="24"/>
        </w:rPr>
        <w:t xml:space="preserve">  </w:t>
      </w:r>
      <w:r w:rsidR="00A66EAB"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66EAB"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="00A66EAB" w:rsidRPr="00FA7553">
        <w:rPr>
          <w:sz w:val="20"/>
        </w:rPr>
        <w:fldChar w:fldCharType="end"/>
      </w:r>
      <w:r w:rsidR="00A66EAB" w:rsidRPr="00FA7553">
        <w:rPr>
          <w:szCs w:val="24"/>
        </w:rPr>
        <w:t xml:space="preserve">  </w:t>
      </w:r>
      <w:r w:rsidR="00BC1298" w:rsidRPr="00FA7553">
        <w:rPr>
          <w:szCs w:val="24"/>
        </w:rPr>
        <w:t>Treatment</w:t>
      </w:r>
      <w:r w:rsidR="00494609" w:rsidRPr="00FA7553">
        <w:rPr>
          <w:szCs w:val="24"/>
        </w:rPr>
        <w:t>/AA/NA</w:t>
      </w:r>
    </w:p>
    <w:p w14:paraId="2447BC61" w14:textId="77777777" w:rsidR="00BC1298" w:rsidRPr="00320757" w:rsidRDefault="00A66EAB" w:rsidP="00320757">
      <w:pPr>
        <w:pStyle w:val="DefaultText"/>
        <w:tabs>
          <w:tab w:val="left" w:leader="underscore" w:pos="10800"/>
        </w:tabs>
        <w:spacing w:after="120"/>
        <w:ind w:left="907" w:right="-360" w:hanging="907"/>
        <w:rPr>
          <w:szCs w:val="24"/>
        </w:rPr>
      </w:pPr>
      <w:r w:rsidRPr="00FA7553">
        <w:rPr>
          <w:b/>
          <w:szCs w:val="24"/>
        </w:rPr>
        <w:tab/>
      </w:r>
      <w:r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FA7553">
        <w:rPr>
          <w:sz w:val="20"/>
        </w:rPr>
        <w:fldChar w:fldCharType="end"/>
      </w:r>
      <w:r w:rsidRPr="00FA7553">
        <w:rPr>
          <w:b/>
          <w:szCs w:val="24"/>
        </w:rPr>
        <w:t xml:space="preserve">  </w:t>
      </w:r>
      <w:r w:rsidR="00AF7504" w:rsidRPr="00FA7553">
        <w:rPr>
          <w:szCs w:val="24"/>
        </w:rPr>
        <w:t xml:space="preserve">Family </w:t>
      </w:r>
      <w:r w:rsidR="00494609" w:rsidRPr="00FA7553">
        <w:rPr>
          <w:szCs w:val="24"/>
        </w:rPr>
        <w:t xml:space="preserve">Visit for a </w:t>
      </w:r>
      <w:r w:rsidR="00AE6491" w:rsidRPr="00FA7553">
        <w:rPr>
          <w:szCs w:val="24"/>
        </w:rPr>
        <w:t>purpose</w:t>
      </w:r>
      <w:r w:rsidR="00494609" w:rsidRPr="00FA7553">
        <w:rPr>
          <w:szCs w:val="24"/>
        </w:rPr>
        <w:t xml:space="preserve"> set out in Policy</w:t>
      </w:r>
      <w:r w:rsidR="00AE6491" w:rsidRPr="00FA7553">
        <w:rPr>
          <w:szCs w:val="24"/>
        </w:rPr>
        <w:t xml:space="preserve"> (AF) 27.4, Furlough Program, Procedure B.5</w:t>
      </w:r>
      <w:r w:rsidR="00494609" w:rsidRPr="00FA7553">
        <w:rPr>
          <w:szCs w:val="24"/>
        </w:rPr>
        <w:t xml:space="preserve">.  If family visit, specify </w:t>
      </w:r>
      <w:r w:rsidR="00AE6491" w:rsidRPr="00FA7553">
        <w:rPr>
          <w:szCs w:val="24"/>
        </w:rPr>
        <w:t>purpose:</w:t>
      </w:r>
      <w:r w:rsidR="00DF2320" w:rsidRPr="00FA7553">
        <w:rPr>
          <w:szCs w:val="24"/>
        </w:rPr>
        <w:t xml:space="preserve">  </w:t>
      </w:r>
      <w:r w:rsidR="00320757">
        <w:rPr>
          <w:szCs w:val="24"/>
        </w:rPr>
        <w:tab/>
      </w:r>
    </w:p>
    <w:p w14:paraId="6F129034" w14:textId="77777777" w:rsidR="0066387C" w:rsidRDefault="0066387C" w:rsidP="00C16CC2">
      <w:pPr>
        <w:pStyle w:val="DefaultText"/>
        <w:tabs>
          <w:tab w:val="right" w:leader="underscore" w:pos="10800"/>
        </w:tabs>
        <w:ind w:left="900" w:right="-360" w:hanging="900"/>
        <w:rPr>
          <w:szCs w:val="24"/>
          <w:u w:val="single"/>
        </w:rPr>
      </w:pPr>
      <w:r w:rsidRPr="00FA7553">
        <w:rPr>
          <w:szCs w:val="24"/>
        </w:rPr>
        <w:tab/>
      </w:r>
      <w:r w:rsidRPr="00FA7553">
        <w:rPr>
          <w:szCs w:val="24"/>
        </w:rPr>
        <w:tab/>
      </w:r>
    </w:p>
    <w:p w14:paraId="36331938" w14:textId="77777777" w:rsidR="00FA7553" w:rsidRPr="00FA7553" w:rsidRDefault="00FA7553" w:rsidP="0066387C">
      <w:pPr>
        <w:pStyle w:val="DefaultText"/>
        <w:tabs>
          <w:tab w:val="right" w:leader="underscore" w:pos="10800"/>
        </w:tabs>
        <w:ind w:right="-360"/>
        <w:rPr>
          <w:szCs w:val="24"/>
        </w:rPr>
      </w:pPr>
    </w:p>
    <w:p w14:paraId="615B5CC6" w14:textId="77777777" w:rsidR="00AF7504" w:rsidRPr="00FA7553" w:rsidRDefault="00C10F8C" w:rsidP="00C16CC2">
      <w:pPr>
        <w:pStyle w:val="DefaultText"/>
        <w:tabs>
          <w:tab w:val="left" w:leader="underscore" w:pos="10800"/>
        </w:tabs>
        <w:spacing w:after="120"/>
        <w:ind w:left="907" w:hanging="907"/>
        <w:rPr>
          <w:szCs w:val="24"/>
        </w:rPr>
      </w:pPr>
      <w:r w:rsidRPr="00FA7553">
        <w:rPr>
          <w:b/>
          <w:szCs w:val="24"/>
        </w:rPr>
        <w:tab/>
      </w:r>
      <w:r w:rsidR="00A66EAB"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66EAB"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="00A66EAB" w:rsidRPr="00FA7553">
        <w:rPr>
          <w:sz w:val="20"/>
        </w:rPr>
        <w:fldChar w:fldCharType="end"/>
      </w:r>
      <w:r w:rsidR="00E22CE6" w:rsidRPr="00FA7553">
        <w:rPr>
          <w:b/>
          <w:szCs w:val="24"/>
        </w:rPr>
        <w:t xml:space="preserve">  </w:t>
      </w:r>
      <w:r w:rsidR="00494609" w:rsidRPr="00FA7553">
        <w:rPr>
          <w:szCs w:val="24"/>
        </w:rPr>
        <w:t>Other, including attendance at religious service</w:t>
      </w:r>
      <w:r w:rsidR="005020BD" w:rsidRPr="00FA7553">
        <w:rPr>
          <w:szCs w:val="24"/>
        </w:rPr>
        <w:t xml:space="preserve"> (specify)</w:t>
      </w:r>
      <w:r w:rsidR="00FD013C">
        <w:rPr>
          <w:szCs w:val="24"/>
        </w:rPr>
        <w:t>:</w:t>
      </w:r>
      <w:r w:rsidR="00494609" w:rsidRPr="00FA7553">
        <w:rPr>
          <w:szCs w:val="24"/>
        </w:rPr>
        <w:tab/>
      </w:r>
    </w:p>
    <w:p w14:paraId="0902F332" w14:textId="77777777" w:rsidR="00AE6491" w:rsidRPr="00FA7553" w:rsidRDefault="00AE6491" w:rsidP="00C16CC2">
      <w:pPr>
        <w:pStyle w:val="DefaultText"/>
        <w:tabs>
          <w:tab w:val="left" w:leader="underscore" w:pos="10800"/>
        </w:tabs>
        <w:spacing w:after="120"/>
        <w:ind w:left="900" w:hanging="900"/>
        <w:rPr>
          <w:szCs w:val="24"/>
        </w:rPr>
      </w:pPr>
      <w:r w:rsidRPr="00FA7553">
        <w:rPr>
          <w:szCs w:val="24"/>
        </w:rPr>
        <w:tab/>
      </w:r>
      <w:r w:rsidRPr="00FA7553">
        <w:rPr>
          <w:szCs w:val="24"/>
        </w:rPr>
        <w:tab/>
      </w:r>
    </w:p>
    <w:p w14:paraId="513881C8" w14:textId="77777777" w:rsidR="00126A35" w:rsidRPr="00FA7553" w:rsidRDefault="00AF7504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>Location</w:t>
      </w:r>
      <w:r w:rsidR="00494609" w:rsidRPr="00FA7553">
        <w:rPr>
          <w:szCs w:val="24"/>
        </w:rPr>
        <w:t xml:space="preserve"> (including full </w:t>
      </w:r>
      <w:r w:rsidR="00AE6491" w:rsidRPr="00FA7553">
        <w:rPr>
          <w:szCs w:val="24"/>
        </w:rPr>
        <w:t xml:space="preserve">physical </w:t>
      </w:r>
      <w:r w:rsidR="00494609" w:rsidRPr="00FA7553">
        <w:rPr>
          <w:szCs w:val="24"/>
        </w:rPr>
        <w:t>address)</w:t>
      </w:r>
      <w:r w:rsidR="00FD013C">
        <w:rPr>
          <w:szCs w:val="24"/>
        </w:rPr>
        <w:t>:</w:t>
      </w:r>
      <w:r w:rsidR="00494609" w:rsidRPr="00FA7553">
        <w:rPr>
          <w:szCs w:val="24"/>
        </w:rPr>
        <w:tab/>
      </w:r>
    </w:p>
    <w:p w14:paraId="7FD7AD78" w14:textId="77777777" w:rsidR="00494609" w:rsidRPr="00FA7553" w:rsidRDefault="00494609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ab/>
      </w:r>
    </w:p>
    <w:p w14:paraId="1026D04E" w14:textId="77777777" w:rsidR="00126A35" w:rsidRPr="00FA7553" w:rsidRDefault="00126A35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>Cont</w:t>
      </w:r>
      <w:r w:rsidR="00494609" w:rsidRPr="00FA7553">
        <w:rPr>
          <w:szCs w:val="24"/>
        </w:rPr>
        <w:t xml:space="preserve">act </w:t>
      </w:r>
      <w:r w:rsidR="00BB5AE3" w:rsidRPr="00FA7553">
        <w:t>Phone Number</w:t>
      </w:r>
      <w:r w:rsidR="00BB5AE3" w:rsidRPr="00FA7553">
        <w:rPr>
          <w:szCs w:val="24"/>
        </w:rPr>
        <w:t xml:space="preserve"> </w:t>
      </w:r>
      <w:r w:rsidR="00C10F8C" w:rsidRPr="00FA7553">
        <w:rPr>
          <w:szCs w:val="24"/>
        </w:rPr>
        <w:t xml:space="preserve">for the </w:t>
      </w:r>
      <w:r w:rsidR="00AE6491" w:rsidRPr="00FA7553">
        <w:rPr>
          <w:szCs w:val="24"/>
        </w:rPr>
        <w:t>l</w:t>
      </w:r>
      <w:r w:rsidR="00146C18" w:rsidRPr="00FA7553">
        <w:rPr>
          <w:szCs w:val="24"/>
        </w:rPr>
        <w:t>ocation</w:t>
      </w:r>
      <w:r w:rsidR="00494609" w:rsidRPr="00FA7553">
        <w:rPr>
          <w:szCs w:val="24"/>
        </w:rPr>
        <w:t>:</w:t>
      </w:r>
      <w:r w:rsidR="00943A0C" w:rsidRPr="00FA7553">
        <w:rPr>
          <w:szCs w:val="24"/>
        </w:rPr>
        <w:t xml:space="preserve"> </w:t>
      </w:r>
      <w:r w:rsidR="00494609" w:rsidRPr="00FA7553">
        <w:rPr>
          <w:szCs w:val="24"/>
        </w:rPr>
        <w:tab/>
      </w:r>
    </w:p>
    <w:p w14:paraId="3C11EF9E" w14:textId="77777777" w:rsidR="00D95048" w:rsidRPr="00FA7553" w:rsidRDefault="00D95048" w:rsidP="00D95048">
      <w:pPr>
        <w:pStyle w:val="DefaultText"/>
        <w:spacing w:after="120"/>
        <w:ind w:right="-180"/>
        <w:rPr>
          <w:szCs w:val="24"/>
          <w:u w:val="single"/>
        </w:rPr>
      </w:pPr>
      <w:r w:rsidRPr="00FA7553">
        <w:rPr>
          <w:szCs w:val="24"/>
        </w:rPr>
        <w:t xml:space="preserve">Date/Time of Departure:  </w:t>
      </w:r>
      <w:r w:rsidRPr="00FA7553">
        <w:rPr>
          <w:szCs w:val="24"/>
          <w:u w:val="single"/>
        </w:rPr>
        <w:tab/>
      </w:r>
      <w:r w:rsidRPr="00FA7553">
        <w:rPr>
          <w:szCs w:val="24"/>
          <w:u w:val="single"/>
        </w:rPr>
        <w:tab/>
      </w:r>
      <w:r w:rsidRPr="00FA7553">
        <w:rPr>
          <w:szCs w:val="24"/>
          <w:u w:val="single"/>
        </w:rPr>
        <w:tab/>
      </w:r>
      <w:r w:rsidRPr="00FA7553">
        <w:rPr>
          <w:szCs w:val="24"/>
          <w:u w:val="single"/>
        </w:rPr>
        <w:tab/>
      </w:r>
      <w:r w:rsidRPr="00FA7553">
        <w:rPr>
          <w:szCs w:val="24"/>
          <w:u w:val="single"/>
        </w:rPr>
        <w:tab/>
        <w:t xml:space="preserve"> </w:t>
      </w:r>
      <w:r w:rsidRPr="00FA7553">
        <w:rPr>
          <w:szCs w:val="24"/>
        </w:rPr>
        <w:t>Date/Time of Return:  _______________________</w:t>
      </w:r>
    </w:p>
    <w:p w14:paraId="17224B7B" w14:textId="77777777" w:rsidR="00D95048" w:rsidRDefault="00D95048" w:rsidP="00D95048">
      <w:pPr>
        <w:pStyle w:val="DefaultText"/>
        <w:tabs>
          <w:tab w:val="left" w:leader="underscore" w:pos="10890"/>
        </w:tabs>
        <w:spacing w:after="120"/>
        <w:rPr>
          <w:szCs w:val="24"/>
        </w:rPr>
      </w:pPr>
      <w:r>
        <w:t xml:space="preserve">If applying for </w:t>
      </w:r>
      <w:r>
        <w:rPr>
          <w:szCs w:val="24"/>
        </w:rPr>
        <w:t xml:space="preserve">multiple furloughs, specify all dates/times of departure and return: </w:t>
      </w:r>
      <w:r>
        <w:rPr>
          <w:szCs w:val="24"/>
        </w:rPr>
        <w:tab/>
      </w:r>
    </w:p>
    <w:p w14:paraId="19B66150" w14:textId="77777777" w:rsidR="00D95048" w:rsidRDefault="00D95048" w:rsidP="00D95048">
      <w:pPr>
        <w:pStyle w:val="DefaultText"/>
        <w:tabs>
          <w:tab w:val="left" w:leader="underscore" w:pos="10890"/>
        </w:tabs>
        <w:spacing w:after="120"/>
        <w:rPr>
          <w:szCs w:val="24"/>
        </w:rPr>
      </w:pPr>
      <w:r>
        <w:rPr>
          <w:szCs w:val="24"/>
        </w:rPr>
        <w:tab/>
      </w:r>
    </w:p>
    <w:p w14:paraId="04BFF350" w14:textId="77777777" w:rsidR="00D95048" w:rsidRDefault="00D95048" w:rsidP="00D95048">
      <w:pPr>
        <w:pStyle w:val="DefaultText"/>
        <w:tabs>
          <w:tab w:val="left" w:leader="underscore" w:pos="10890"/>
        </w:tabs>
        <w:spacing w:after="120"/>
        <w:rPr>
          <w:szCs w:val="24"/>
        </w:rPr>
      </w:pPr>
      <w:r>
        <w:rPr>
          <w:szCs w:val="24"/>
        </w:rPr>
        <w:tab/>
      </w:r>
    </w:p>
    <w:p w14:paraId="52E5EED9" w14:textId="77777777" w:rsidR="00D95048" w:rsidRDefault="00D95048" w:rsidP="00D95048">
      <w:pPr>
        <w:pStyle w:val="DefaultText"/>
        <w:tabs>
          <w:tab w:val="left" w:leader="underscore" w:pos="10890"/>
        </w:tabs>
        <w:spacing w:after="120"/>
        <w:rPr>
          <w:bCs/>
          <w:szCs w:val="24"/>
        </w:rPr>
      </w:pPr>
      <w:r>
        <w:rPr>
          <w:szCs w:val="24"/>
        </w:rPr>
        <w:tab/>
      </w:r>
    </w:p>
    <w:p w14:paraId="5A08C9CE" w14:textId="77777777" w:rsidR="00DB14E0" w:rsidRPr="00FA7553" w:rsidRDefault="00DB14E0" w:rsidP="00C16CC2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  <w:rPr>
          <w:b/>
          <w:szCs w:val="24"/>
        </w:rPr>
      </w:pPr>
      <w:r w:rsidRPr="00FA7553">
        <w:rPr>
          <w:bCs/>
          <w:szCs w:val="24"/>
        </w:rPr>
        <w:t>I agree</w:t>
      </w:r>
      <w:r w:rsidRPr="00FA7553">
        <w:rPr>
          <w:b/>
          <w:szCs w:val="24"/>
        </w:rPr>
        <w:t xml:space="preserve"> </w:t>
      </w:r>
      <w:r w:rsidRPr="00FA7553">
        <w:t xml:space="preserve">that the Department’s Director of Victim Services, or designee, may notify </w:t>
      </w:r>
      <w:r w:rsidR="008407EA" w:rsidRPr="00FA7553">
        <w:t>my</w:t>
      </w:r>
      <w:r w:rsidRPr="00FA7553">
        <w:t xml:space="preserve"> victim</w:t>
      </w:r>
      <w:r w:rsidR="008407EA" w:rsidRPr="00FA7553">
        <w:t>(s)</w:t>
      </w:r>
      <w:r w:rsidRPr="00FA7553">
        <w:t>, if applicable, of the requested furlough pass.</w:t>
      </w:r>
    </w:p>
    <w:p w14:paraId="1E32CEE9" w14:textId="77777777" w:rsidR="00C10F8C" w:rsidRPr="00FA7553" w:rsidRDefault="00C10F8C" w:rsidP="00C16CC2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  <w:rPr>
          <w:b/>
          <w:szCs w:val="24"/>
        </w:rPr>
      </w:pPr>
      <w:r w:rsidRPr="00FA7553">
        <w:rPr>
          <w:b/>
          <w:szCs w:val="24"/>
        </w:rPr>
        <w:t>Sponsor Information, if applicable</w:t>
      </w:r>
    </w:p>
    <w:p w14:paraId="1E3889C7" w14:textId="77777777" w:rsidR="00C10F8C" w:rsidRPr="00FA7553" w:rsidRDefault="00126A35" w:rsidP="00C16CC2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</w:pPr>
      <w:r w:rsidRPr="00FA7553">
        <w:rPr>
          <w:szCs w:val="24"/>
        </w:rPr>
        <w:t>Sponsor</w:t>
      </w:r>
      <w:r w:rsidR="00D71719" w:rsidRPr="00FA7553">
        <w:rPr>
          <w:szCs w:val="24"/>
        </w:rPr>
        <w:t>’</w:t>
      </w:r>
      <w:r w:rsidRPr="00FA7553">
        <w:rPr>
          <w:szCs w:val="24"/>
        </w:rPr>
        <w:t>s Name:</w:t>
      </w:r>
      <w:r w:rsidR="00C10F8C" w:rsidRPr="00FA7553">
        <w:rPr>
          <w:szCs w:val="24"/>
        </w:rPr>
        <w:tab/>
      </w:r>
      <w:r w:rsidR="00B976B5" w:rsidRPr="00FA7553">
        <w:rPr>
          <w:szCs w:val="24"/>
        </w:rPr>
        <w:t xml:space="preserve"> </w:t>
      </w:r>
      <w:r w:rsidR="00B976B5" w:rsidRPr="00FA7553">
        <w:t xml:space="preserve">Relationship to Sponsor: </w:t>
      </w:r>
      <w:r w:rsidR="00C10F8C" w:rsidRPr="00FA7553">
        <w:tab/>
      </w:r>
    </w:p>
    <w:p w14:paraId="7A0A558E" w14:textId="77777777" w:rsidR="00126A35" w:rsidRDefault="00494609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>Sponsor</w:t>
      </w:r>
      <w:r w:rsidR="00D71719" w:rsidRPr="00FA7553">
        <w:rPr>
          <w:szCs w:val="24"/>
        </w:rPr>
        <w:t>’</w:t>
      </w:r>
      <w:r w:rsidRPr="00FA7553">
        <w:rPr>
          <w:szCs w:val="24"/>
        </w:rPr>
        <w:t>s Physical Address:</w:t>
      </w:r>
      <w:r w:rsidR="00C10F8C" w:rsidRPr="00FA7553">
        <w:rPr>
          <w:szCs w:val="24"/>
        </w:rPr>
        <w:t xml:space="preserve"> </w:t>
      </w:r>
      <w:r w:rsidR="00C10F8C" w:rsidRPr="00FA7553">
        <w:rPr>
          <w:szCs w:val="24"/>
        </w:rPr>
        <w:tab/>
      </w:r>
    </w:p>
    <w:p w14:paraId="7981269D" w14:textId="77777777" w:rsidR="00211D45" w:rsidRPr="00FA7553" w:rsidRDefault="00211D45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>
        <w:rPr>
          <w:szCs w:val="24"/>
        </w:rPr>
        <w:tab/>
      </w:r>
    </w:p>
    <w:p w14:paraId="6AB342F4" w14:textId="77777777" w:rsidR="00211D45" w:rsidRPr="00211D45" w:rsidRDefault="00B976B5" w:rsidP="00C16CC2">
      <w:pPr>
        <w:pStyle w:val="DefaultText"/>
        <w:tabs>
          <w:tab w:val="left" w:leader="underscore" w:pos="10800"/>
        </w:tabs>
        <w:spacing w:after="120"/>
      </w:pPr>
      <w:r w:rsidRPr="00FA7553">
        <w:t>Sponsor’s Mailing Address (if different):</w:t>
      </w:r>
      <w:r w:rsidRPr="00FA7553">
        <w:tab/>
      </w:r>
    </w:p>
    <w:p w14:paraId="7A1C7676" w14:textId="77777777" w:rsidR="00146C18" w:rsidRPr="00FA7553" w:rsidRDefault="00146C18" w:rsidP="00C16CC2">
      <w:pPr>
        <w:pStyle w:val="DefaultText"/>
        <w:tabs>
          <w:tab w:val="left" w:leader="underscore" w:pos="10800"/>
        </w:tabs>
        <w:spacing w:after="120"/>
      </w:pPr>
      <w:r w:rsidRPr="00FA7553">
        <w:t xml:space="preserve">Sponsor’s </w:t>
      </w:r>
      <w:r w:rsidR="00BB5AE3" w:rsidRPr="00FA7553">
        <w:t>P</w:t>
      </w:r>
      <w:r w:rsidRPr="00FA7553">
        <w:t>hone Number:</w:t>
      </w:r>
      <w:r w:rsidR="008A5CD7" w:rsidRPr="00FA7553">
        <w:t xml:space="preserve"> </w:t>
      </w:r>
      <w:r w:rsidR="008A5CD7" w:rsidRPr="00FA7553">
        <w:tab/>
      </w:r>
    </w:p>
    <w:p w14:paraId="30F97552" w14:textId="77777777" w:rsidR="00C10F8C" w:rsidRPr="00FA7553" w:rsidRDefault="00146C18" w:rsidP="00C16CC2">
      <w:pPr>
        <w:pStyle w:val="DefaultText"/>
        <w:spacing w:after="120"/>
        <w:rPr>
          <w:b/>
        </w:rPr>
      </w:pPr>
      <w:r w:rsidRPr="00FA7553">
        <w:rPr>
          <w:b/>
        </w:rPr>
        <w:t>T</w:t>
      </w:r>
      <w:r w:rsidR="00C10F8C" w:rsidRPr="00FA7553">
        <w:rPr>
          <w:b/>
        </w:rPr>
        <w:t>ransportation Information</w:t>
      </w:r>
      <w:r w:rsidRPr="00FA7553">
        <w:rPr>
          <w:b/>
        </w:rPr>
        <w:t>:</w:t>
      </w:r>
    </w:p>
    <w:p w14:paraId="6D16865B" w14:textId="77777777" w:rsidR="00146C18" w:rsidRPr="00FA7553" w:rsidRDefault="00C10F8C" w:rsidP="00C16CC2">
      <w:pPr>
        <w:pStyle w:val="DefaultText"/>
        <w:tabs>
          <w:tab w:val="left" w:leader="underscore" w:pos="10800"/>
        </w:tabs>
        <w:spacing w:after="120"/>
      </w:pPr>
      <w:r w:rsidRPr="00FA7553">
        <w:rPr>
          <w:szCs w:val="24"/>
        </w:rPr>
        <w:t>Name</w:t>
      </w:r>
      <w:r w:rsidR="00AE6491" w:rsidRPr="00FA7553">
        <w:rPr>
          <w:szCs w:val="24"/>
        </w:rPr>
        <w:t xml:space="preserve"> of </w:t>
      </w:r>
      <w:r w:rsidR="00C22C12" w:rsidRPr="00FA7553">
        <w:rPr>
          <w:szCs w:val="24"/>
        </w:rPr>
        <w:t>D</w:t>
      </w:r>
      <w:r w:rsidR="00AE6491" w:rsidRPr="00FA7553">
        <w:rPr>
          <w:szCs w:val="24"/>
        </w:rPr>
        <w:t>river</w:t>
      </w:r>
      <w:r w:rsidRPr="00FA7553">
        <w:rPr>
          <w:szCs w:val="24"/>
        </w:rPr>
        <w:t xml:space="preserve">: </w:t>
      </w:r>
      <w:r w:rsidRPr="00FA7553">
        <w:rPr>
          <w:szCs w:val="24"/>
        </w:rPr>
        <w:tab/>
      </w:r>
    </w:p>
    <w:p w14:paraId="142D3A69" w14:textId="77777777" w:rsidR="00403CDB" w:rsidRDefault="00403CDB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 xml:space="preserve">Driver’s Physical Address </w:t>
      </w:r>
      <w:r w:rsidRPr="00FA7553">
        <w:rPr>
          <w:sz w:val="22"/>
          <w:szCs w:val="22"/>
        </w:rPr>
        <w:t>(</w:t>
      </w:r>
      <w:r w:rsidR="00FA5E9C">
        <w:rPr>
          <w:sz w:val="22"/>
          <w:szCs w:val="22"/>
        </w:rPr>
        <w:t>i</w:t>
      </w:r>
      <w:r w:rsidRPr="00FA7553">
        <w:rPr>
          <w:sz w:val="22"/>
          <w:szCs w:val="22"/>
        </w:rPr>
        <w:t>f different from Sponsor)</w:t>
      </w:r>
      <w:r w:rsidRPr="00FA7553">
        <w:rPr>
          <w:szCs w:val="24"/>
        </w:rPr>
        <w:t xml:space="preserve">: </w:t>
      </w:r>
      <w:r w:rsidRPr="00FA7553">
        <w:rPr>
          <w:szCs w:val="24"/>
        </w:rPr>
        <w:tab/>
      </w:r>
    </w:p>
    <w:p w14:paraId="2626909C" w14:textId="77777777" w:rsidR="00211D45" w:rsidRPr="00FA7553" w:rsidRDefault="00211D45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>
        <w:rPr>
          <w:szCs w:val="24"/>
        </w:rPr>
        <w:tab/>
      </w:r>
    </w:p>
    <w:p w14:paraId="30866892" w14:textId="77777777" w:rsidR="00403CDB" w:rsidRPr="00FA7553" w:rsidRDefault="00403CDB" w:rsidP="00C16CC2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>Driver</w:t>
      </w:r>
      <w:r w:rsidRPr="00FA7553">
        <w:t>’s Mailing Address (if different</w:t>
      </w:r>
      <w:r w:rsidR="00FE3F17" w:rsidRPr="00FA7553">
        <w:t xml:space="preserve"> from physical address</w:t>
      </w:r>
      <w:r w:rsidRPr="00FA7553">
        <w:t>):</w:t>
      </w:r>
      <w:r w:rsidRPr="00FA7553">
        <w:tab/>
      </w:r>
    </w:p>
    <w:p w14:paraId="2F666FD9" w14:textId="77777777" w:rsidR="00AB3892" w:rsidRPr="00D95048" w:rsidRDefault="00403CDB" w:rsidP="00D95048">
      <w:pPr>
        <w:pStyle w:val="DefaultText"/>
        <w:tabs>
          <w:tab w:val="left" w:leader="underscore" w:pos="10829"/>
        </w:tabs>
        <w:spacing w:after="120"/>
        <w:rPr>
          <w:sz w:val="22"/>
          <w:szCs w:val="22"/>
        </w:rPr>
      </w:pPr>
      <w:r w:rsidRPr="00D95048">
        <w:rPr>
          <w:szCs w:val="24"/>
        </w:rPr>
        <w:t xml:space="preserve">Driver’s </w:t>
      </w:r>
      <w:r w:rsidR="00BB5AE3" w:rsidRPr="00D95048">
        <w:rPr>
          <w:szCs w:val="24"/>
        </w:rPr>
        <w:t xml:space="preserve">Phone Number </w:t>
      </w:r>
      <w:r w:rsidR="00146C18" w:rsidRPr="00D95048">
        <w:rPr>
          <w:szCs w:val="24"/>
        </w:rPr>
        <w:t>(</w:t>
      </w:r>
      <w:r w:rsidR="00FA5E9C">
        <w:rPr>
          <w:szCs w:val="24"/>
        </w:rPr>
        <w:t>i</w:t>
      </w:r>
      <w:r w:rsidR="00146C18" w:rsidRPr="00D95048">
        <w:rPr>
          <w:szCs w:val="24"/>
        </w:rPr>
        <w:t>f different from Sponsor</w:t>
      </w:r>
      <w:r w:rsidR="00146C18" w:rsidRPr="00FA7553">
        <w:rPr>
          <w:sz w:val="22"/>
          <w:szCs w:val="22"/>
        </w:rPr>
        <w:t xml:space="preserve">): </w:t>
      </w:r>
      <w:r w:rsidR="00C16CC2" w:rsidRPr="00FA7553">
        <w:rPr>
          <w:sz w:val="22"/>
          <w:szCs w:val="22"/>
        </w:rPr>
        <w:tab/>
      </w:r>
    </w:p>
    <w:p w14:paraId="07DDA443" w14:textId="77777777" w:rsidR="00D95048" w:rsidRDefault="00D95048" w:rsidP="00D95048">
      <w:pPr>
        <w:pStyle w:val="DefaultText"/>
        <w:tabs>
          <w:tab w:val="left" w:pos="2790"/>
          <w:tab w:val="left" w:pos="5292"/>
          <w:tab w:val="left" w:pos="5670"/>
          <w:tab w:val="left" w:pos="5760"/>
          <w:tab w:val="left" w:pos="7470"/>
        </w:tabs>
        <w:spacing w:after="120"/>
        <w:ind w:right="-180"/>
        <w:rPr>
          <w:szCs w:val="24"/>
        </w:rPr>
      </w:pPr>
    </w:p>
    <w:p w14:paraId="5CF35C4E" w14:textId="77777777" w:rsidR="001B1320" w:rsidRPr="00D95048" w:rsidRDefault="00831807" w:rsidP="00D95048">
      <w:pPr>
        <w:pStyle w:val="DefaultText"/>
        <w:tabs>
          <w:tab w:val="left" w:pos="2790"/>
          <w:tab w:val="left" w:pos="5292"/>
          <w:tab w:val="left" w:pos="5670"/>
          <w:tab w:val="left" w:pos="5760"/>
          <w:tab w:val="left" w:pos="7470"/>
        </w:tabs>
        <w:spacing w:after="120"/>
        <w:ind w:right="-180"/>
        <w:rPr>
          <w:szCs w:val="24"/>
        </w:rPr>
      </w:pPr>
      <w:proofErr w:type="spellStart"/>
      <w:r w:rsidRPr="00FA7553">
        <w:rPr>
          <w:szCs w:val="24"/>
        </w:rPr>
        <w:lastRenderedPageBreak/>
        <w:t>Resident</w:t>
      </w:r>
      <w:r w:rsidR="00AB3892" w:rsidRPr="00FA7553">
        <w:rPr>
          <w:szCs w:val="24"/>
        </w:rPr>
        <w:t>’s</w:t>
      </w:r>
      <w:proofErr w:type="spellEnd"/>
      <w:r w:rsidR="00AB3892" w:rsidRPr="00FA7553">
        <w:rPr>
          <w:szCs w:val="24"/>
        </w:rPr>
        <w:t xml:space="preserve"> Signature</w:t>
      </w:r>
      <w:r w:rsidR="009E4124" w:rsidRPr="00FA7553">
        <w:rPr>
          <w:szCs w:val="24"/>
        </w:rPr>
        <w:t>:</w:t>
      </w:r>
      <w:r w:rsidRPr="00FA7553">
        <w:rPr>
          <w:szCs w:val="24"/>
        </w:rPr>
        <w:t xml:space="preserve">  </w:t>
      </w:r>
      <w:r w:rsidR="009E4124" w:rsidRPr="00FA7553">
        <w:rPr>
          <w:szCs w:val="24"/>
        </w:rPr>
        <w:t>____________</w:t>
      </w:r>
      <w:r w:rsidR="00B72EDA" w:rsidRPr="00FA7553">
        <w:rPr>
          <w:szCs w:val="24"/>
        </w:rPr>
        <w:t>___</w:t>
      </w:r>
      <w:r w:rsidR="009E4124" w:rsidRPr="00FA7553">
        <w:rPr>
          <w:szCs w:val="24"/>
        </w:rPr>
        <w:t>_______________________</w:t>
      </w:r>
      <w:r w:rsidR="00B72EDA" w:rsidRPr="00FA7553">
        <w:rPr>
          <w:szCs w:val="24"/>
        </w:rPr>
        <w:t>____</w:t>
      </w:r>
      <w:r w:rsidR="009E4124" w:rsidRPr="00FA7553">
        <w:rPr>
          <w:szCs w:val="24"/>
        </w:rPr>
        <w:t>______</w:t>
      </w:r>
      <w:r w:rsidR="00B72EDA" w:rsidRPr="00FA7553">
        <w:rPr>
          <w:szCs w:val="24"/>
        </w:rPr>
        <w:t>_</w:t>
      </w:r>
      <w:r w:rsidR="009E4124" w:rsidRPr="00FA7553">
        <w:rPr>
          <w:szCs w:val="24"/>
        </w:rPr>
        <w:t>__Da</w:t>
      </w:r>
      <w:r w:rsidR="009E4124" w:rsidRPr="006D2F2B">
        <w:rPr>
          <w:szCs w:val="24"/>
        </w:rPr>
        <w:t xml:space="preserve">te: </w:t>
      </w:r>
      <w:r w:rsidR="00C16CC2">
        <w:rPr>
          <w:szCs w:val="24"/>
        </w:rPr>
        <w:t xml:space="preserve"> </w:t>
      </w:r>
      <w:r w:rsidR="009E4124" w:rsidRPr="006D2F2B">
        <w:rPr>
          <w:szCs w:val="24"/>
        </w:rPr>
        <w:t>_______</w:t>
      </w:r>
      <w:r w:rsidR="00555C14">
        <w:rPr>
          <w:szCs w:val="24"/>
        </w:rPr>
        <w:t>_</w:t>
      </w:r>
      <w:r w:rsidR="009E4124" w:rsidRPr="006D2F2B">
        <w:rPr>
          <w:szCs w:val="24"/>
        </w:rPr>
        <w:t>_</w:t>
      </w:r>
      <w:r w:rsidR="00B72EDA">
        <w:rPr>
          <w:szCs w:val="24"/>
        </w:rPr>
        <w:t>___</w:t>
      </w:r>
      <w:r w:rsidR="009E4124" w:rsidRPr="006D2F2B">
        <w:rPr>
          <w:szCs w:val="24"/>
        </w:rPr>
        <w:t>___</w:t>
      </w:r>
    </w:p>
    <w:p w14:paraId="7F28FE7D" w14:textId="77777777" w:rsidR="001B1320" w:rsidRPr="001B1320" w:rsidRDefault="001B1320" w:rsidP="001B1320">
      <w:pPr>
        <w:jc w:val="right"/>
      </w:pPr>
    </w:p>
    <w:sectPr w:rsidR="001B1320" w:rsidRPr="001B1320" w:rsidSect="00D95048">
      <w:headerReference w:type="default" r:id="rId7"/>
      <w:footerReference w:type="default" r:id="rId8"/>
      <w:pgSz w:w="12240" w:h="15840"/>
      <w:pgMar w:top="1350" w:right="630" w:bottom="720" w:left="720" w:header="45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BF0E" w14:textId="77777777" w:rsidR="00733F8C" w:rsidRDefault="00733F8C" w:rsidP="009E4124">
      <w:pPr>
        <w:spacing w:after="0" w:line="240" w:lineRule="auto"/>
      </w:pPr>
      <w:r>
        <w:separator/>
      </w:r>
    </w:p>
  </w:endnote>
  <w:endnote w:type="continuationSeparator" w:id="0">
    <w:p w14:paraId="0A6A1BD1" w14:textId="77777777" w:rsidR="00733F8C" w:rsidRDefault="00733F8C" w:rsidP="009E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7CCC" w14:textId="77777777" w:rsidR="009E4124" w:rsidRPr="00AB3892" w:rsidRDefault="009E4124" w:rsidP="001B1320">
    <w:pPr>
      <w:pStyle w:val="Footer"/>
      <w:tabs>
        <w:tab w:val="clear" w:pos="4680"/>
        <w:tab w:val="clear" w:pos="9360"/>
        <w:tab w:val="center" w:pos="5490"/>
        <w:tab w:val="left" w:pos="8190"/>
        <w:tab w:val="right" w:pos="10980"/>
      </w:tabs>
      <w:spacing w:after="0"/>
      <w:ind w:right="-270"/>
      <w:rPr>
        <w:rFonts w:ascii="Times New Roman" w:hAnsi="Times New Roman"/>
        <w:i/>
        <w:iCs/>
        <w:sz w:val="20"/>
        <w:szCs w:val="20"/>
      </w:rPr>
    </w:pPr>
    <w:r w:rsidRPr="00AB3892">
      <w:rPr>
        <w:rFonts w:ascii="Times New Roman" w:hAnsi="Times New Roman"/>
        <w:i/>
        <w:iCs/>
        <w:sz w:val="20"/>
        <w:szCs w:val="20"/>
      </w:rPr>
      <w:t>Furlough Pass Application</w:t>
    </w:r>
    <w:r w:rsidRPr="00AB3892">
      <w:rPr>
        <w:rFonts w:ascii="Times New Roman" w:hAnsi="Times New Roman"/>
        <w:i/>
        <w:iCs/>
        <w:sz w:val="20"/>
        <w:szCs w:val="20"/>
      </w:rPr>
      <w:tab/>
      <w:t>DOC Form</w:t>
    </w:r>
    <w:r w:rsidR="00C02D10" w:rsidRPr="00AB3892">
      <w:rPr>
        <w:rFonts w:ascii="Times New Roman" w:hAnsi="Times New Roman"/>
        <w:i/>
        <w:iCs/>
        <w:sz w:val="20"/>
        <w:szCs w:val="20"/>
      </w:rPr>
      <w:tab/>
    </w:r>
    <w:r w:rsidR="001B47CE" w:rsidRPr="00AB3892">
      <w:rPr>
        <w:rFonts w:ascii="Times New Roman" w:hAnsi="Times New Roman"/>
        <w:i/>
        <w:iCs/>
        <w:sz w:val="20"/>
        <w:szCs w:val="20"/>
      </w:rPr>
      <w:t>A</w:t>
    </w:r>
    <w:r w:rsidR="00AB3892">
      <w:rPr>
        <w:rFonts w:ascii="Times New Roman" w:hAnsi="Times New Roman"/>
        <w:i/>
        <w:iCs/>
        <w:sz w:val="20"/>
        <w:szCs w:val="20"/>
      </w:rPr>
      <w:t>F</w:t>
    </w:r>
    <w:r w:rsidR="001B1320" w:rsidRPr="00AB3892">
      <w:rPr>
        <w:rFonts w:ascii="Times New Roman" w:hAnsi="Times New Roman"/>
        <w:i/>
        <w:iCs/>
        <w:sz w:val="20"/>
        <w:szCs w:val="20"/>
      </w:rPr>
      <w:t xml:space="preserve"> – </w:t>
    </w:r>
    <w:r w:rsidR="00783206" w:rsidRPr="00AB3892">
      <w:rPr>
        <w:rFonts w:ascii="Times New Roman" w:hAnsi="Times New Roman"/>
        <w:i/>
        <w:iCs/>
        <w:sz w:val="20"/>
        <w:szCs w:val="20"/>
      </w:rPr>
      <w:t>27.4 – F</w:t>
    </w:r>
    <w:r w:rsidR="00CC3EC4" w:rsidRPr="00AB3892">
      <w:rPr>
        <w:rFonts w:ascii="Times New Roman" w:hAnsi="Times New Roman"/>
        <w:i/>
        <w:iCs/>
        <w:sz w:val="20"/>
        <w:szCs w:val="20"/>
      </w:rPr>
      <w:t xml:space="preserve"> – </w:t>
    </w:r>
    <w:r w:rsidR="00B43C8D" w:rsidRPr="00AB3892">
      <w:rPr>
        <w:rFonts w:ascii="Times New Roman" w:hAnsi="Times New Roman"/>
        <w:i/>
        <w:iCs/>
        <w:sz w:val="20"/>
        <w:szCs w:val="20"/>
      </w:rPr>
      <w:t>A</w:t>
    </w:r>
    <w:r w:rsidR="001B1320" w:rsidRPr="00AB3892">
      <w:rPr>
        <w:rFonts w:ascii="Times New Roman" w:hAnsi="Times New Roman"/>
        <w:i/>
        <w:iCs/>
        <w:sz w:val="20"/>
        <w:szCs w:val="20"/>
      </w:rPr>
      <w:t xml:space="preserve"> –</w:t>
    </w:r>
    <w:r w:rsidR="001B1320">
      <w:rPr>
        <w:rFonts w:ascii="Times New Roman" w:hAnsi="Times New Roman"/>
        <w:i/>
        <w:iCs/>
        <w:sz w:val="20"/>
        <w:szCs w:val="20"/>
      </w:rPr>
      <w:t xml:space="preserve"> </w:t>
    </w:r>
    <w:r w:rsidR="00AB3892" w:rsidRPr="00AB3892">
      <w:rPr>
        <w:rFonts w:ascii="Times New Roman" w:hAnsi="Times New Roman"/>
        <w:i/>
        <w:iCs/>
        <w:sz w:val="20"/>
        <w:szCs w:val="20"/>
      </w:rPr>
      <w:t>12/21/22</w:t>
    </w:r>
    <w:r w:rsidR="00CC3EC4" w:rsidRPr="00AB3892">
      <w:rPr>
        <w:rFonts w:ascii="Times New Roman" w:hAnsi="Times New Roman"/>
        <w:i/>
        <w:iCs/>
        <w:sz w:val="20"/>
        <w:szCs w:val="20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3E93" w14:textId="77777777" w:rsidR="00733F8C" w:rsidRDefault="00733F8C" w:rsidP="009E4124">
      <w:pPr>
        <w:spacing w:after="0" w:line="240" w:lineRule="auto"/>
      </w:pPr>
      <w:r>
        <w:separator/>
      </w:r>
    </w:p>
  </w:footnote>
  <w:footnote w:type="continuationSeparator" w:id="0">
    <w:p w14:paraId="32F53951" w14:textId="77777777" w:rsidR="00733F8C" w:rsidRDefault="00733F8C" w:rsidP="009E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9658" w14:textId="77777777" w:rsidR="00CC06FE" w:rsidRDefault="00CC06FE" w:rsidP="00041BBD">
    <w:pPr>
      <w:pStyle w:val="DefaultText"/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MAINE </w:t>
    </w:r>
    <w:r w:rsidRPr="00AD51D8">
      <w:rPr>
        <w:b/>
        <w:sz w:val="28"/>
        <w:szCs w:val="28"/>
      </w:rPr>
      <w:t>DEPARTMENT OF CORRECTIONS</w:t>
    </w:r>
  </w:p>
  <w:p w14:paraId="537577C6" w14:textId="77777777" w:rsidR="00CC06FE" w:rsidRPr="00041BBD" w:rsidRDefault="00CC06FE" w:rsidP="00CC06FE">
    <w:pPr>
      <w:pStyle w:val="DefaultText"/>
      <w:jc w:val="center"/>
      <w:rPr>
        <w:b/>
        <w:szCs w:val="24"/>
      </w:rPr>
    </w:pPr>
    <w:r w:rsidRPr="00041BBD">
      <w:rPr>
        <w:b/>
        <w:szCs w:val="24"/>
      </w:rPr>
      <w:t>FURLOUGH PASS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gutterAtTop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B"/>
    <w:rsid w:val="00041BBD"/>
    <w:rsid w:val="00053FD0"/>
    <w:rsid w:val="00086E9B"/>
    <w:rsid w:val="000B2478"/>
    <w:rsid w:val="000D305F"/>
    <w:rsid w:val="000D4F89"/>
    <w:rsid w:val="000E4A83"/>
    <w:rsid w:val="001008A3"/>
    <w:rsid w:val="00126A35"/>
    <w:rsid w:val="00142A6B"/>
    <w:rsid w:val="00146C18"/>
    <w:rsid w:val="00181083"/>
    <w:rsid w:val="00192143"/>
    <w:rsid w:val="001B1320"/>
    <w:rsid w:val="001B47CE"/>
    <w:rsid w:val="00211D45"/>
    <w:rsid w:val="002216BC"/>
    <w:rsid w:val="00246FFD"/>
    <w:rsid w:val="00261DE5"/>
    <w:rsid w:val="00266FE1"/>
    <w:rsid w:val="00272ADF"/>
    <w:rsid w:val="002A3EB9"/>
    <w:rsid w:val="002C6BBE"/>
    <w:rsid w:val="002D16D8"/>
    <w:rsid w:val="002D6EC3"/>
    <w:rsid w:val="00301C7D"/>
    <w:rsid w:val="003054AC"/>
    <w:rsid w:val="00320757"/>
    <w:rsid w:val="003B4494"/>
    <w:rsid w:val="003E1EEA"/>
    <w:rsid w:val="00403CDB"/>
    <w:rsid w:val="00423287"/>
    <w:rsid w:val="004364BD"/>
    <w:rsid w:val="00453163"/>
    <w:rsid w:val="00456FCC"/>
    <w:rsid w:val="0047303B"/>
    <w:rsid w:val="00494609"/>
    <w:rsid w:val="004D2BD1"/>
    <w:rsid w:val="004D75D4"/>
    <w:rsid w:val="005020BD"/>
    <w:rsid w:val="00504F42"/>
    <w:rsid w:val="00555C14"/>
    <w:rsid w:val="00561C96"/>
    <w:rsid w:val="005679BB"/>
    <w:rsid w:val="005C3046"/>
    <w:rsid w:val="005F4D15"/>
    <w:rsid w:val="00636184"/>
    <w:rsid w:val="0066387C"/>
    <w:rsid w:val="006A52CD"/>
    <w:rsid w:val="006B6C75"/>
    <w:rsid w:val="006B6EAA"/>
    <w:rsid w:val="006D2F2B"/>
    <w:rsid w:val="00733F8C"/>
    <w:rsid w:val="0075483D"/>
    <w:rsid w:val="00783206"/>
    <w:rsid w:val="007C5E82"/>
    <w:rsid w:val="00804DED"/>
    <w:rsid w:val="00805EF2"/>
    <w:rsid w:val="00806AB6"/>
    <w:rsid w:val="00831807"/>
    <w:rsid w:val="008407EA"/>
    <w:rsid w:val="00856E13"/>
    <w:rsid w:val="00872E3D"/>
    <w:rsid w:val="00893272"/>
    <w:rsid w:val="008A5CD7"/>
    <w:rsid w:val="009010BC"/>
    <w:rsid w:val="009412B5"/>
    <w:rsid w:val="00943A0C"/>
    <w:rsid w:val="0095173B"/>
    <w:rsid w:val="009A3AFF"/>
    <w:rsid w:val="009E4124"/>
    <w:rsid w:val="00A30148"/>
    <w:rsid w:val="00A327E9"/>
    <w:rsid w:val="00A5699C"/>
    <w:rsid w:val="00A61220"/>
    <w:rsid w:val="00A6185C"/>
    <w:rsid w:val="00A6336E"/>
    <w:rsid w:val="00A66EAB"/>
    <w:rsid w:val="00A72865"/>
    <w:rsid w:val="00A86B12"/>
    <w:rsid w:val="00A876A8"/>
    <w:rsid w:val="00AB3892"/>
    <w:rsid w:val="00AB762C"/>
    <w:rsid w:val="00AE6491"/>
    <w:rsid w:val="00AF518E"/>
    <w:rsid w:val="00AF7504"/>
    <w:rsid w:val="00B26687"/>
    <w:rsid w:val="00B37143"/>
    <w:rsid w:val="00B43C8D"/>
    <w:rsid w:val="00B61A70"/>
    <w:rsid w:val="00B72EDA"/>
    <w:rsid w:val="00B95C64"/>
    <w:rsid w:val="00B976B5"/>
    <w:rsid w:val="00BB5AE3"/>
    <w:rsid w:val="00BC1298"/>
    <w:rsid w:val="00BE53B2"/>
    <w:rsid w:val="00C02D10"/>
    <w:rsid w:val="00C10F8C"/>
    <w:rsid w:val="00C16CC2"/>
    <w:rsid w:val="00C22C12"/>
    <w:rsid w:val="00C34811"/>
    <w:rsid w:val="00C6570B"/>
    <w:rsid w:val="00C67E12"/>
    <w:rsid w:val="00C768A4"/>
    <w:rsid w:val="00CC06FE"/>
    <w:rsid w:val="00CC2884"/>
    <w:rsid w:val="00CC3EC4"/>
    <w:rsid w:val="00CC47CD"/>
    <w:rsid w:val="00CC4D54"/>
    <w:rsid w:val="00D0510E"/>
    <w:rsid w:val="00D21759"/>
    <w:rsid w:val="00D70BC0"/>
    <w:rsid w:val="00D71719"/>
    <w:rsid w:val="00D77740"/>
    <w:rsid w:val="00D90330"/>
    <w:rsid w:val="00D95048"/>
    <w:rsid w:val="00DB14E0"/>
    <w:rsid w:val="00DF2320"/>
    <w:rsid w:val="00E03F38"/>
    <w:rsid w:val="00E224FB"/>
    <w:rsid w:val="00E22CE6"/>
    <w:rsid w:val="00E51593"/>
    <w:rsid w:val="00E62807"/>
    <w:rsid w:val="00E82B52"/>
    <w:rsid w:val="00ED533D"/>
    <w:rsid w:val="00F61596"/>
    <w:rsid w:val="00F76906"/>
    <w:rsid w:val="00FA27C9"/>
    <w:rsid w:val="00FA5E9C"/>
    <w:rsid w:val="00FA7553"/>
    <w:rsid w:val="00FD013C"/>
    <w:rsid w:val="00F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7DA67"/>
  <w15:chartTrackingRefBased/>
  <w15:docId w15:val="{58EF31DE-BC95-2A4C-A333-F6B34229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AF75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E41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41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41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412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DOSHARED\A%20Policy\Furlough\27.04%20-%20Attachment%20B%20-%20Furlough%20Pass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57929-D305-4C56-A708-03CD92EC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M:\DOSHARED\A Policy\Furlough\27.04 - Attachment B - Furlough Pass Application.dotx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Maine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Brenda J</dc:creator>
  <cp:keywords/>
  <cp:lastModifiedBy>Monica Diane Hicks</cp:lastModifiedBy>
  <cp:revision>2</cp:revision>
  <cp:lastPrinted>2017-06-30T20:26:00Z</cp:lastPrinted>
  <dcterms:created xsi:type="dcterms:W3CDTF">2023-07-17T21:55:00Z</dcterms:created>
  <dcterms:modified xsi:type="dcterms:W3CDTF">2023-07-17T21:55:00Z</dcterms:modified>
</cp:coreProperties>
</file>